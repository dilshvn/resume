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2F7E5B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1B3F1812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 xml:space="preserve">Python/Machine Learning/Data Science: Machine Learning Course (Sololearn 26% complete), Python for Data Science Course (Sololearn 30% complete), Intermediate Python Course (Sololearn), Python Core </w:t>
      </w:r>
      <w:r w:rsidR="00FE32E2">
        <w:t>Course (</w:t>
      </w:r>
      <w:r>
        <w:t xml:space="preserve">Sololearn), 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57AA326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lastRenderedPageBreak/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4EF23C01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HTML, Java, VS Code, IntelliJ IDEA, PyCharms, CodeBlocks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48B0B309" w:rsidR="00390567" w:rsidRDefault="00D17A6A" w:rsidP="00390567">
      <w:pPr>
        <w:pStyle w:val="ListBullet"/>
        <w:rPr>
          <w:rFonts w:asciiTheme="majorHAnsi" w:hAnsiTheme="majorHAnsi"/>
        </w:rPr>
      </w:pPr>
      <w:r>
        <w:t xml:space="preserve">C++, CSS, JavaScript, </w:t>
      </w:r>
      <w:r w:rsidR="00017781">
        <w:t xml:space="preserve">Django, </w:t>
      </w:r>
      <w:r>
        <w:t>Jupyter Notebooks, GitBash, MATLAB, Arduino, VB, C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55227C" w:rsidR="00390567" w:rsidRPr="00DB1272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lastRenderedPageBreak/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8F8D" w14:textId="77777777" w:rsidR="002F7E5B" w:rsidRDefault="002F7E5B">
      <w:r>
        <w:separator/>
      </w:r>
    </w:p>
  </w:endnote>
  <w:endnote w:type="continuationSeparator" w:id="0">
    <w:p w14:paraId="49C50CAB" w14:textId="77777777" w:rsidR="002F7E5B" w:rsidRDefault="002F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51DA" w14:textId="77777777" w:rsidR="002F7E5B" w:rsidRDefault="002F7E5B">
      <w:r>
        <w:separator/>
      </w:r>
    </w:p>
  </w:footnote>
  <w:footnote w:type="continuationSeparator" w:id="0">
    <w:p w14:paraId="3A82B26E" w14:textId="77777777" w:rsidR="002F7E5B" w:rsidRDefault="002F7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534E4"/>
    <w:rsid w:val="00082EDA"/>
    <w:rsid w:val="000C2807"/>
    <w:rsid w:val="00151D75"/>
    <w:rsid w:val="00190323"/>
    <w:rsid w:val="001A75A8"/>
    <w:rsid w:val="001F6A54"/>
    <w:rsid w:val="0020671C"/>
    <w:rsid w:val="0022026A"/>
    <w:rsid w:val="00237788"/>
    <w:rsid w:val="00237D19"/>
    <w:rsid w:val="00245AE1"/>
    <w:rsid w:val="00283467"/>
    <w:rsid w:val="002950C5"/>
    <w:rsid w:val="002A2143"/>
    <w:rsid w:val="002B606C"/>
    <w:rsid w:val="002D0483"/>
    <w:rsid w:val="002F7E5B"/>
    <w:rsid w:val="00320560"/>
    <w:rsid w:val="00327B8A"/>
    <w:rsid w:val="00333752"/>
    <w:rsid w:val="00351A38"/>
    <w:rsid w:val="00390567"/>
    <w:rsid w:val="003C0811"/>
    <w:rsid w:val="003F4490"/>
    <w:rsid w:val="0042262F"/>
    <w:rsid w:val="0050121A"/>
    <w:rsid w:val="00513D1D"/>
    <w:rsid w:val="005341DD"/>
    <w:rsid w:val="005427CB"/>
    <w:rsid w:val="005476E0"/>
    <w:rsid w:val="0056034D"/>
    <w:rsid w:val="005778AA"/>
    <w:rsid w:val="005C0608"/>
    <w:rsid w:val="00614260"/>
    <w:rsid w:val="006303E5"/>
    <w:rsid w:val="006558BB"/>
    <w:rsid w:val="006C02D2"/>
    <w:rsid w:val="00701C90"/>
    <w:rsid w:val="00733E4B"/>
    <w:rsid w:val="00742E5A"/>
    <w:rsid w:val="00750E29"/>
    <w:rsid w:val="007979B4"/>
    <w:rsid w:val="007B19CB"/>
    <w:rsid w:val="00862B03"/>
    <w:rsid w:val="008C7796"/>
    <w:rsid w:val="0091167A"/>
    <w:rsid w:val="0092003A"/>
    <w:rsid w:val="009259AC"/>
    <w:rsid w:val="009765E8"/>
    <w:rsid w:val="00984497"/>
    <w:rsid w:val="009B1CE2"/>
    <w:rsid w:val="009D0ABC"/>
    <w:rsid w:val="009D3365"/>
    <w:rsid w:val="009F1420"/>
    <w:rsid w:val="00A1214F"/>
    <w:rsid w:val="00A16D47"/>
    <w:rsid w:val="00A67B0A"/>
    <w:rsid w:val="00AB5327"/>
    <w:rsid w:val="00AD4F91"/>
    <w:rsid w:val="00AE61C8"/>
    <w:rsid w:val="00B02097"/>
    <w:rsid w:val="00B03E10"/>
    <w:rsid w:val="00B27C6F"/>
    <w:rsid w:val="00B717B2"/>
    <w:rsid w:val="00BC0CF7"/>
    <w:rsid w:val="00C85996"/>
    <w:rsid w:val="00CA7B59"/>
    <w:rsid w:val="00CD7073"/>
    <w:rsid w:val="00CE36CE"/>
    <w:rsid w:val="00CF6555"/>
    <w:rsid w:val="00D17A6A"/>
    <w:rsid w:val="00D50789"/>
    <w:rsid w:val="00DA18FF"/>
    <w:rsid w:val="00DA6747"/>
    <w:rsid w:val="00DB1272"/>
    <w:rsid w:val="00DC0CDC"/>
    <w:rsid w:val="00DC2C32"/>
    <w:rsid w:val="00DC384E"/>
    <w:rsid w:val="00DF19C1"/>
    <w:rsid w:val="00E1725C"/>
    <w:rsid w:val="00E30956"/>
    <w:rsid w:val="00E44228"/>
    <w:rsid w:val="00EB604B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51FA9"/>
    <w:rsid w:val="003B37B4"/>
    <w:rsid w:val="00692B35"/>
    <w:rsid w:val="008307FE"/>
    <w:rsid w:val="008C0CDE"/>
    <w:rsid w:val="00C06314"/>
    <w:rsid w:val="00C156E8"/>
    <w:rsid w:val="00C4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0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3</cp:revision>
  <cp:lastPrinted>2022-10-11T09:25:00Z</cp:lastPrinted>
  <dcterms:created xsi:type="dcterms:W3CDTF">2022-10-11T09:26:00Z</dcterms:created>
  <dcterms:modified xsi:type="dcterms:W3CDTF">2022-10-11T09:27:00Z</dcterms:modified>
  <cp:version/>
</cp:coreProperties>
</file>