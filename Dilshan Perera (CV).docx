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hAnsiTheme="majorHAnsi"/>
          <w:sz w:val="40"/>
          <w:szCs w:val="180"/>
        </w:rPr>
        <w:alias w:val="Author"/>
        <w:tag w:val=""/>
        <w:id w:val="-1057703664"/>
        <w:placeholder>
          <w:docPart w:val="3E1C7CC7FA514595B6C8FEB94A10A615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15:appearance w15:val="hidden"/>
        <w:text/>
      </w:sdtPr>
      <w:sdtEndPr/>
      <w:sdtContent>
        <w:p w14:paraId="706AF36D" w14:textId="77777777" w:rsidR="00320560" w:rsidRPr="008C7796" w:rsidRDefault="00B717B2" w:rsidP="00733E4B">
          <w:pPr>
            <w:pStyle w:val="Title"/>
            <w:pBdr>
              <w:top w:val="none" w:sz="0" w:space="0" w:color="auto"/>
            </w:pBdr>
            <w:jc w:val="center"/>
            <w:rPr>
              <w:rFonts w:asciiTheme="majorHAnsi" w:hAnsiTheme="majorHAnsi"/>
            </w:rPr>
          </w:pPr>
          <w:r w:rsidRPr="008C7796">
            <w:rPr>
              <w:rFonts w:asciiTheme="majorHAnsi" w:hAnsiTheme="majorHAnsi"/>
              <w:sz w:val="40"/>
              <w:szCs w:val="180"/>
            </w:rPr>
            <w:t>Dilshan Deshapriya Perera</w:t>
          </w:r>
        </w:p>
      </w:sdtContent>
    </w:sdt>
    <w:p w14:paraId="52099861" w14:textId="0842ED69" w:rsidR="00320560" w:rsidRPr="008C7796" w:rsidRDefault="00FC0809" w:rsidP="006558BB">
      <w:pPr>
        <w:jc w:val="center"/>
        <w:rPr>
          <w:rFonts w:asciiTheme="majorHAnsi" w:hAnsiTheme="majorHAnsi"/>
        </w:rPr>
      </w:pPr>
      <w:r w:rsidRPr="008C7796">
        <w:rPr>
          <w:rFonts w:asciiTheme="majorHAnsi" w:hAnsiTheme="majorHAnsi"/>
        </w:rPr>
        <w:t xml:space="preserve">86/A, Dolagatha Road, Udugampola, </w:t>
      </w:r>
      <w:r w:rsidR="00B717B2" w:rsidRPr="008C7796">
        <w:rPr>
          <w:rFonts w:asciiTheme="majorHAnsi" w:hAnsiTheme="majorHAnsi"/>
        </w:rPr>
        <w:t>Gampaha, Sri Lanka</w:t>
      </w:r>
      <w:r w:rsidR="00320560" w:rsidRPr="008C7796">
        <w:rPr>
          <w:rFonts w:asciiTheme="majorHAnsi" w:hAnsiTheme="majorHAnsi"/>
        </w:rPr>
        <w:t xml:space="preserve"> </w:t>
      </w:r>
      <w:r w:rsidR="00862B03" w:rsidRPr="008C7796">
        <w:rPr>
          <w:rFonts w:asciiTheme="majorHAnsi" w:hAnsiTheme="majorHAnsi"/>
        </w:rPr>
        <w:t>•</w:t>
      </w:r>
      <w:r w:rsidR="00320560" w:rsidRPr="008C7796">
        <w:rPr>
          <w:rFonts w:asciiTheme="majorHAnsi" w:hAnsiTheme="majorHAnsi"/>
        </w:rPr>
        <w:t xml:space="preserve"> </w:t>
      </w:r>
      <w:r w:rsidR="006558BB" w:rsidRPr="008C7796">
        <w:rPr>
          <w:rFonts w:asciiTheme="majorHAnsi" w:hAnsiTheme="majorHAnsi"/>
        </w:rPr>
        <w:t xml:space="preserve">dilshvn@gmail.com • </w:t>
      </w:r>
      <w:r w:rsidR="00F33541" w:rsidRPr="00F33541">
        <w:rPr>
          <w:rFonts w:asciiTheme="majorHAnsi" w:hAnsiTheme="majorHAnsi"/>
        </w:rPr>
        <w:t>https://github.com/dilshvn</w:t>
      </w:r>
      <w:r w:rsidR="00F33541">
        <w:rPr>
          <w:rFonts w:asciiTheme="majorHAnsi" w:hAnsiTheme="majorHAnsi"/>
        </w:rPr>
        <w:t xml:space="preserve"> </w:t>
      </w:r>
      <w:r w:rsidR="00F33541" w:rsidRPr="008C7796">
        <w:rPr>
          <w:rFonts w:asciiTheme="majorHAnsi" w:hAnsiTheme="majorHAnsi"/>
        </w:rPr>
        <w:t xml:space="preserve">• </w:t>
      </w:r>
      <w:r w:rsidR="00F33541">
        <w:rPr>
          <w:rFonts w:asciiTheme="majorHAnsi" w:hAnsiTheme="majorHAnsi"/>
        </w:rPr>
        <w:t xml:space="preserve">    </w:t>
      </w:r>
      <w:r w:rsidR="006558BB" w:rsidRPr="008C7796">
        <w:rPr>
          <w:rFonts w:asciiTheme="majorHAnsi" w:hAnsiTheme="majorHAnsi"/>
        </w:rPr>
        <w:t>+94 75 314 2771 •</w:t>
      </w:r>
      <w:r w:rsidR="00082EDA" w:rsidRPr="008C7796">
        <w:rPr>
          <w:rFonts w:asciiTheme="majorHAnsi" w:hAnsiTheme="majorHAnsi"/>
        </w:rPr>
        <w:t xml:space="preserve"> </w:t>
      </w:r>
      <w:r w:rsidR="00B717B2" w:rsidRPr="008C7796">
        <w:rPr>
          <w:rFonts w:asciiTheme="majorHAnsi" w:hAnsiTheme="majorHAnsi"/>
        </w:rPr>
        <w:t>https://www.linkedin.com/in/dilshvn</w:t>
      </w:r>
    </w:p>
    <w:p w14:paraId="56B2F5C2" w14:textId="4593D4C9" w:rsidR="0020671C" w:rsidRPr="008C7796" w:rsidRDefault="002067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733E4B">
        <w:rPr>
          <w:rFonts w:asciiTheme="majorHAnsi" w:hAnsiTheme="majorHAnsi"/>
          <w:sz w:val="24"/>
          <w:szCs w:val="24"/>
        </w:rPr>
        <w:t>About Me</w:t>
      </w:r>
      <w:r w:rsidRPr="00733E4B">
        <w:rPr>
          <w:rFonts w:asciiTheme="majorHAnsi" w:hAnsiTheme="majorHAnsi"/>
          <w:sz w:val="24"/>
          <w:szCs w:val="24"/>
        </w:rPr>
        <w:tab/>
      </w:r>
    </w:p>
    <w:p w14:paraId="2A8B0A8A" w14:textId="5357076C" w:rsidR="0020671C" w:rsidRPr="008C7796" w:rsidRDefault="0020671C" w:rsidP="00D17A6A">
      <w:pPr>
        <w:tabs>
          <w:tab w:val="left" w:pos="9209"/>
        </w:tabs>
        <w:spacing w:before="240"/>
        <w:rPr>
          <w:rFonts w:asciiTheme="majorHAnsi" w:hAnsiTheme="majorHAnsi"/>
        </w:rPr>
      </w:pPr>
      <w:r w:rsidRPr="00733E4B">
        <w:rPr>
          <w:rFonts w:asciiTheme="majorHAnsi" w:hAnsiTheme="majorHAnsi"/>
        </w:rPr>
        <w:t>Fresh engineering graduate from University of Moratuwa, Sri Lanka looking for opportunities in</w:t>
      </w:r>
      <w:r>
        <w:rPr>
          <w:rFonts w:asciiTheme="majorHAnsi" w:hAnsiTheme="majorHAnsi"/>
        </w:rPr>
        <w:t xml:space="preserve"> </w:t>
      </w:r>
      <w:r w:rsidRPr="00733E4B">
        <w:rPr>
          <w:rFonts w:asciiTheme="majorHAnsi" w:hAnsiTheme="majorHAnsi"/>
        </w:rPr>
        <w:t>computer science industry to gain experience while contributing maximum for the company</w:t>
      </w:r>
      <w:r w:rsidRPr="008C7796">
        <w:rPr>
          <w:rFonts w:asciiTheme="majorHAnsi" w:hAnsiTheme="majorHAnsi"/>
        </w:rPr>
        <w:tab/>
      </w:r>
    </w:p>
    <w:p w14:paraId="33201BA9" w14:textId="4720FC88" w:rsidR="0020671C" w:rsidRPr="008C7796" w:rsidRDefault="000E186B" w:rsidP="009259A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sdt>
        <w:sdtPr>
          <w:rPr>
            <w:rFonts w:asciiTheme="majorHAnsi" w:hAnsiTheme="majorHAnsi"/>
          </w:rPr>
          <w:id w:val="1896543230"/>
          <w:placeholder>
            <w:docPart w:val="1592BD7F1A544561BEFD8FBC3A5934FD"/>
          </w:placeholder>
          <w:temporary/>
          <w:showingPlcHdr/>
          <w15:appearance w15:val="hidden"/>
        </w:sdtPr>
        <w:sdtEndPr/>
        <w:sdtContent>
          <w:r w:rsidR="0020671C" w:rsidRPr="00733E4B">
            <w:rPr>
              <w:rFonts w:asciiTheme="majorHAnsi" w:hAnsiTheme="majorHAnsi"/>
              <w:sz w:val="24"/>
              <w:szCs w:val="24"/>
            </w:rPr>
            <w:t>Education</w:t>
          </w:r>
        </w:sdtContent>
      </w:sdt>
      <w:r w:rsidR="009259AC">
        <w:rPr>
          <w:rFonts w:asciiTheme="majorHAnsi" w:hAnsiTheme="majorHAnsi"/>
        </w:rPr>
        <w:tab/>
      </w:r>
      <w:r w:rsidR="0020671C" w:rsidRPr="008C7796">
        <w:rPr>
          <w:rFonts w:asciiTheme="majorHAnsi" w:hAnsiTheme="majorHAnsi"/>
        </w:rPr>
        <w:tab/>
      </w:r>
    </w:p>
    <w:p w14:paraId="71D1FFD4" w14:textId="77777777" w:rsidR="0020671C" w:rsidRPr="0042262F" w:rsidRDefault="0020671C" w:rsidP="00D17A6A">
      <w:pPr>
        <w:spacing w:before="240" w:after="0"/>
        <w:rPr>
          <w:rFonts w:asciiTheme="majorHAnsi" w:hAnsiTheme="majorHAnsi"/>
        </w:rPr>
      </w:pPr>
      <w:r w:rsidRPr="0042262F">
        <w:rPr>
          <w:rFonts w:asciiTheme="majorHAnsi" w:hAnsiTheme="majorHAnsi"/>
        </w:rPr>
        <w:t>University of Moratuwa, Sri Lanka</w:t>
      </w:r>
    </w:p>
    <w:p w14:paraId="20505543" w14:textId="604E40C5" w:rsidR="0020671C" w:rsidRPr="008C7796" w:rsidRDefault="0020671C">
      <w:pPr>
        <w:tabs>
          <w:tab w:val="left" w:pos="9209"/>
        </w:tabs>
        <w:jc w:val="left"/>
        <w:rPr>
          <w:rFonts w:asciiTheme="majorHAnsi" w:hAnsiTheme="majorHAnsi"/>
        </w:rPr>
      </w:pPr>
      <w:r w:rsidRPr="0050121A">
        <w:rPr>
          <w:rStyle w:val="Emphasis"/>
          <w:rFonts w:asciiTheme="majorHAnsi" w:hAnsiTheme="majorHAnsi"/>
          <w:b w:val="0"/>
          <w:bCs w:val="0"/>
          <w:sz w:val="18"/>
          <w:szCs w:val="18"/>
        </w:rPr>
        <w:t>B</w:t>
      </w:r>
      <w:r w:rsidRPr="0050121A">
        <w:rPr>
          <w:rStyle w:val="Emphasis"/>
          <w:b w:val="0"/>
          <w:bCs w:val="0"/>
          <w:sz w:val="18"/>
          <w:szCs w:val="18"/>
        </w:rPr>
        <w:t>.Sc. Engineering Honours Degree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 w:rsidR="0050121A">
        <w:rPr>
          <w:rFonts w:asciiTheme="majorHAnsi" w:hAnsiTheme="majorHAnsi"/>
        </w:rPr>
        <w:t>2017 - Present</w:t>
      </w:r>
    </w:p>
    <w:p w14:paraId="75B54CD0" w14:textId="667EE591" w:rsidR="0020671C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Electrical Engineering Major</w:t>
      </w:r>
    </w:p>
    <w:p w14:paraId="2D39D1B1" w14:textId="5B5CC86E" w:rsidR="0050121A" w:rsidRDefault="0050121A" w:rsidP="0050121A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>CGPA: 3.2/4.2, Dean’s List: Semester 6</w:t>
      </w:r>
    </w:p>
    <w:p w14:paraId="19697E88" w14:textId="761B0FD8" w:rsidR="0042262F" w:rsidRPr="0042262F" w:rsidRDefault="0050121A" w:rsidP="0042262F">
      <w:pPr>
        <w:pStyle w:val="ListBulle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Related Modules: Programming Fundamentals, </w:t>
      </w:r>
      <w:r>
        <w:t>Visual Programming, Computer Systems and Graph Theory</w:t>
      </w:r>
    </w:p>
    <w:p w14:paraId="629344D6" w14:textId="5382831A" w:rsidR="0042262F" w:rsidRPr="008C7796" w:rsidRDefault="007B19CB" w:rsidP="009259AC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Royal College, Colombo, Sri Lanka</w:t>
      </w:r>
    </w:p>
    <w:p w14:paraId="46C4AC2B" w14:textId="422C66C8" w:rsidR="0042262F" w:rsidRPr="008C7796" w:rsidRDefault="007B19CB" w:rsidP="0042262F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G.C.E. Advanced Level &amp; G.C.E. Ordinary Level</w:t>
      </w:r>
      <w:r w:rsidR="0042262F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2008 - 2016</w:t>
      </w:r>
    </w:p>
    <w:p w14:paraId="6767577E" w14:textId="00290017" w:rsidR="0042262F" w:rsidRPr="007B19CB" w:rsidRDefault="007B19CB" w:rsidP="0042262F">
      <w:pPr>
        <w:pStyle w:val="ListBullet"/>
        <w:rPr>
          <w:rFonts w:asciiTheme="majorHAnsi" w:hAnsiTheme="majorHAnsi"/>
        </w:rPr>
      </w:pPr>
      <w:r>
        <w:t>G.C.E. Advanced Level Examination Results: AAB, 2.01 Z score, 179th District Rank (Colombo), 617th Island Rank, Physical Science Stream (Pure and Applied Mathematics, Physics, Chemistry)</w:t>
      </w:r>
    </w:p>
    <w:p w14:paraId="3FF52B00" w14:textId="5B1454CE" w:rsidR="007B19CB" w:rsidRPr="007B19CB" w:rsidRDefault="007B19CB" w:rsidP="0042262F">
      <w:pPr>
        <w:pStyle w:val="ListBullet"/>
        <w:rPr>
          <w:rFonts w:asciiTheme="majorHAnsi" w:hAnsiTheme="majorHAnsi"/>
        </w:rPr>
      </w:pPr>
      <w:r>
        <w:t>G.C.E Ordinary Level Examination Results: 9 Distinctions</w:t>
      </w:r>
    </w:p>
    <w:p w14:paraId="3606504F" w14:textId="5EB4E74A" w:rsidR="007B19CB" w:rsidRPr="00614260" w:rsidRDefault="007B19CB" w:rsidP="0042262F">
      <w:pPr>
        <w:pStyle w:val="ListBullet"/>
        <w:rPr>
          <w:rFonts w:asciiTheme="majorHAnsi" w:hAnsiTheme="majorHAnsi"/>
        </w:rPr>
      </w:pPr>
      <w:r>
        <w:t>4 Time Class 1st Prize Winner, 9 Time Subject 1st Prize Winner (3 for Information Technology)</w:t>
      </w:r>
    </w:p>
    <w:p w14:paraId="4728762F" w14:textId="03B40262" w:rsidR="00614260" w:rsidRPr="008C7796" w:rsidRDefault="00DF19C1" w:rsidP="00614260">
      <w:pPr>
        <w:spacing w:before="240" w:after="0"/>
        <w:rPr>
          <w:rFonts w:asciiTheme="majorHAnsi" w:hAnsiTheme="majorHAnsi"/>
        </w:rPr>
      </w:pPr>
      <w:r>
        <w:rPr>
          <w:rFonts w:asciiTheme="majorHAnsi" w:hAnsiTheme="majorHAnsi"/>
        </w:rPr>
        <w:t>Online Courses</w:t>
      </w:r>
    </w:p>
    <w:p w14:paraId="764ACFF3" w14:textId="64E13F4D" w:rsidR="00614260" w:rsidRPr="008C7796" w:rsidRDefault="00DF19C1" w:rsidP="00614260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Online Course Completion Certificates</w:t>
      </w:r>
      <w:r w:rsidR="00614260" w:rsidRPr="00733E4B">
        <w:rPr>
          <w:rStyle w:val="Emphasis"/>
          <w:rFonts w:asciiTheme="majorHAnsi" w:hAnsiTheme="majorHAnsi"/>
          <w:b w:val="0"/>
          <w:bCs w:val="0"/>
        </w:rPr>
        <w:tab/>
      </w:r>
      <w:r w:rsidR="00614260">
        <w:rPr>
          <w:rFonts w:asciiTheme="majorHAnsi" w:hAnsiTheme="majorHAnsi"/>
        </w:rPr>
        <w:t>2022 - Present</w:t>
      </w:r>
    </w:p>
    <w:p w14:paraId="5AE05193" w14:textId="494B2FBC" w:rsidR="00614260" w:rsidRPr="007B19CB" w:rsidRDefault="00DF19C1" w:rsidP="00CD7073">
      <w:pPr>
        <w:pStyle w:val="ListBullet"/>
        <w:rPr>
          <w:rFonts w:asciiTheme="majorHAnsi" w:hAnsiTheme="majorHAnsi"/>
        </w:rPr>
      </w:pPr>
      <w:r>
        <w:t xml:space="preserve">Python/Machine Learning/Data Science: </w:t>
      </w:r>
      <w:r w:rsidR="00DB1055">
        <w:t>Python and Flask Demonstrations Practice Course (Udem</w:t>
      </w:r>
      <w:r w:rsidR="00B94422">
        <w:t>y</w:t>
      </w:r>
      <w:r w:rsidR="00DB1055">
        <w:t xml:space="preserve">), </w:t>
      </w:r>
      <w:r>
        <w:t xml:space="preserve">Machine Learning Course (Sololearn 26% complete), Python for Data Science Course (Sololearn 30% complete), Intermediate Python Course (Sololearn), </w:t>
      </w:r>
      <w:r w:rsidR="00984704">
        <w:t xml:space="preserve">Introduction to Neural Network (Great Learning), </w:t>
      </w:r>
      <w:r>
        <w:t xml:space="preserve">Python Core </w:t>
      </w:r>
      <w:r w:rsidR="00FE32E2">
        <w:t>Course (</w:t>
      </w:r>
      <w:r>
        <w:t xml:space="preserve">Sololearn), Python Data Structures Course </w:t>
      </w:r>
      <w:r w:rsidR="00CD7073">
        <w:t>(</w:t>
      </w:r>
      <w:r>
        <w:t>Sololearn</w:t>
      </w:r>
      <w:r w:rsidR="00CD7073">
        <w:t>)</w:t>
      </w:r>
      <w:r>
        <w:t xml:space="preserve">, Python for Beginners Course </w:t>
      </w:r>
      <w:r w:rsidR="00CD7073">
        <w:t>(</w:t>
      </w:r>
      <w:r>
        <w:t>University of Moratuwa</w:t>
      </w:r>
      <w:r w:rsidR="00CD7073">
        <w:t>)</w:t>
      </w:r>
      <w:r>
        <w:t xml:space="preserve">, Python (Basic) Certificate </w:t>
      </w:r>
      <w:r w:rsidR="00CD7073">
        <w:t>(</w:t>
      </w:r>
      <w:r>
        <w:t>HackerRank</w:t>
      </w:r>
      <w:r w:rsidR="006303E5">
        <w:t>)</w:t>
      </w:r>
      <w:r>
        <w:t xml:space="preserve">, Python for Beginners Course </w:t>
      </w:r>
      <w:r w:rsidR="006303E5">
        <w:t>(</w:t>
      </w:r>
      <w:r>
        <w:t>Sololearn</w:t>
      </w:r>
      <w:r w:rsidR="006303E5">
        <w:t>)</w:t>
      </w:r>
    </w:p>
    <w:p w14:paraId="6AA65D73" w14:textId="77F3CE49" w:rsidR="00614260" w:rsidRPr="00237D19" w:rsidRDefault="00E30956" w:rsidP="00614260">
      <w:pPr>
        <w:pStyle w:val="ListBullet"/>
        <w:rPr>
          <w:rFonts w:asciiTheme="majorHAnsi" w:hAnsiTheme="majorHAnsi"/>
        </w:rPr>
      </w:pPr>
      <w:r>
        <w:t>Web Development: Web Design for Beginners Course (University of Moratuwa), HTML Course (Sololearn 32% complete), React + Redux Course (Sololearn 30% complete), Django Tutorial for Beginners (Programming with Mosh)</w:t>
      </w:r>
      <w:r w:rsidR="00301F9A">
        <w:t>, Python and Flask Demonstrations Practice Course (Udemy)</w:t>
      </w:r>
    </w:p>
    <w:p w14:paraId="7CD1E2B6" w14:textId="304D5A7D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22952AB4" w14:textId="1BBE7432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Java: Java Programming Fundamentals Course (Udemy), Java Course (Sololearn)</w:t>
      </w:r>
    </w:p>
    <w:p w14:paraId="747C654C" w14:textId="2A048F4E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Database Management: SQL Course (Sololearn)</w:t>
      </w:r>
    </w:p>
    <w:p w14:paraId="0BFA6D98" w14:textId="2B9AD2B6" w:rsidR="00237D19" w:rsidRPr="00237D19" w:rsidRDefault="00237D19" w:rsidP="00614260">
      <w:pPr>
        <w:pStyle w:val="ListBullet"/>
        <w:rPr>
          <w:rFonts w:asciiTheme="majorHAnsi" w:hAnsiTheme="majorHAnsi"/>
        </w:rPr>
      </w:pPr>
      <w:r>
        <w:t>DevOps: DevOps Fundamentals Course (Udemy)</w:t>
      </w:r>
    </w:p>
    <w:p w14:paraId="6D92587F" w14:textId="6F745F8F" w:rsidR="00237D19" w:rsidRPr="00AB5327" w:rsidRDefault="00AB5327" w:rsidP="00614260">
      <w:pPr>
        <w:pStyle w:val="ListBullet"/>
        <w:rPr>
          <w:rFonts w:asciiTheme="majorHAnsi" w:hAnsiTheme="majorHAnsi"/>
        </w:rPr>
      </w:pPr>
      <w:r>
        <w:t>C++: C++ Course (Sololearn 21% complete)</w:t>
      </w:r>
    </w:p>
    <w:p w14:paraId="396B7C56" w14:textId="53C4F54C" w:rsidR="00FE32E2" w:rsidRPr="00D17A6A" w:rsidRDefault="00AB5327" w:rsidP="00FE32E2">
      <w:pPr>
        <w:pStyle w:val="ListBullet"/>
        <w:rPr>
          <w:rFonts w:asciiTheme="majorHAnsi" w:hAnsiTheme="majorHAnsi"/>
        </w:rPr>
      </w:pPr>
      <w:r>
        <w:t>Other: Hardware and Software Course (Wytech (Pvt) Ltd)</w:t>
      </w:r>
    </w:p>
    <w:p w14:paraId="64EE6BE2" w14:textId="2330BA0B" w:rsidR="00D17A6A" w:rsidRDefault="00D17A6A" w:rsidP="003C0811">
      <w:pPr>
        <w:pStyle w:val="ListBullet"/>
        <w:numPr>
          <w:ilvl w:val="0"/>
          <w:numId w:val="0"/>
        </w:numPr>
      </w:pPr>
    </w:p>
    <w:p w14:paraId="1F5E05C6" w14:textId="7510453C" w:rsidR="003C0811" w:rsidRDefault="003C0811" w:rsidP="003C0811">
      <w:pPr>
        <w:pStyle w:val="ListBullet"/>
        <w:numPr>
          <w:ilvl w:val="0"/>
          <w:numId w:val="0"/>
        </w:numPr>
      </w:pPr>
    </w:p>
    <w:p w14:paraId="0C3CF381" w14:textId="19565423" w:rsidR="003C0811" w:rsidRDefault="003C0811" w:rsidP="003C0811">
      <w:pPr>
        <w:pStyle w:val="ListBullet"/>
        <w:numPr>
          <w:ilvl w:val="0"/>
          <w:numId w:val="0"/>
        </w:numPr>
      </w:pPr>
    </w:p>
    <w:p w14:paraId="1FE68601" w14:textId="77777777" w:rsidR="003C0811" w:rsidRPr="00FE32E2" w:rsidRDefault="003C0811" w:rsidP="003C0811">
      <w:pPr>
        <w:pStyle w:val="ListBullet"/>
        <w:numPr>
          <w:ilvl w:val="0"/>
          <w:numId w:val="0"/>
        </w:numPr>
        <w:rPr>
          <w:rFonts w:asciiTheme="majorHAnsi" w:hAnsiTheme="majorHAnsi"/>
        </w:rPr>
      </w:pPr>
    </w:p>
    <w:p w14:paraId="1E969F44" w14:textId="6DF8CEE8" w:rsidR="00FE32E2" w:rsidRPr="008C7796" w:rsidRDefault="00FE32E2" w:rsidP="00FE32E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91167A">
        <w:rPr>
          <w:rFonts w:asciiTheme="majorHAnsi" w:hAnsiTheme="majorHAnsi"/>
          <w:sz w:val="24"/>
          <w:szCs w:val="24"/>
        </w:rPr>
        <w:lastRenderedPageBreak/>
        <w:t>Work Experience</w:t>
      </w:r>
      <w:r>
        <w:rPr>
          <w:rFonts w:asciiTheme="majorHAnsi" w:hAnsiTheme="majorHAnsi"/>
        </w:rPr>
        <w:tab/>
      </w:r>
      <w:r w:rsidRPr="008C7796">
        <w:rPr>
          <w:rFonts w:asciiTheme="majorHAnsi" w:hAnsiTheme="majorHAnsi"/>
        </w:rPr>
        <w:tab/>
      </w:r>
    </w:p>
    <w:p w14:paraId="5E4AAF56" w14:textId="77777777" w:rsidR="00CE36CE" w:rsidRDefault="00CE36CE" w:rsidP="00CE36CE">
      <w:pPr>
        <w:tabs>
          <w:tab w:val="left" w:pos="9209"/>
        </w:tabs>
        <w:spacing w:before="240" w:after="0"/>
        <w:jc w:val="left"/>
      </w:pPr>
      <w:r>
        <w:t>Transmission Construction Projects Branch, Ceylon Electricity Board, Nugegoda, Sri Lanka</w:t>
      </w:r>
    </w:p>
    <w:p w14:paraId="0B79E4C9" w14:textId="6F6353CA" w:rsidR="00CE36CE" w:rsidRDefault="00CE36CE" w:rsidP="00CE36CE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2021 - 2021</w:t>
      </w:r>
    </w:p>
    <w:p w14:paraId="1368B964" w14:textId="29CF298E" w:rsidR="00FE32E2" w:rsidRPr="0042262F" w:rsidRDefault="00245AE1" w:rsidP="00CE36CE">
      <w:pPr>
        <w:spacing w:after="0"/>
        <w:rPr>
          <w:rFonts w:asciiTheme="majorHAnsi" w:hAnsiTheme="majorHAnsi"/>
        </w:rPr>
      </w:pPr>
      <w:r>
        <w:rPr>
          <w:rFonts w:asciiTheme="majorHAnsi" w:hAnsiTheme="majorHAnsi"/>
        </w:rPr>
        <w:t>Bela International (Pvt) Ltd, Colombo, Sri Lanka</w:t>
      </w:r>
    </w:p>
    <w:p w14:paraId="339CE1F5" w14:textId="5E6B3A16" w:rsidR="00FE32E2" w:rsidRPr="008C7796" w:rsidRDefault="00245AE1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6AAAEE5D" w14:textId="23DA2AE5" w:rsidR="002B606C" w:rsidRDefault="002B606C" w:rsidP="002B606C">
      <w:pPr>
        <w:tabs>
          <w:tab w:val="left" w:pos="9209"/>
        </w:tabs>
        <w:spacing w:after="0"/>
        <w:jc w:val="left"/>
      </w:pPr>
      <w:r>
        <w:t>Fuel Farm, Bandaranaike International Airport</w:t>
      </w:r>
      <w:r w:rsidR="00D50789">
        <w:t>, Katunayake, Sri Lanka</w:t>
      </w:r>
    </w:p>
    <w:p w14:paraId="70792145" w14:textId="75BE5BA9" w:rsidR="00FE32E2" w:rsidRPr="008C7796" w:rsidRDefault="002B606C" w:rsidP="00FE32E2">
      <w:pPr>
        <w:tabs>
          <w:tab w:val="left" w:pos="9209"/>
        </w:tabs>
        <w:jc w:val="left"/>
        <w:rPr>
          <w:rFonts w:asciiTheme="majorHAnsi" w:hAnsiTheme="majorHAnsi"/>
        </w:rPr>
      </w:pPr>
      <w:r>
        <w:rPr>
          <w:rStyle w:val="Emphasis"/>
          <w:rFonts w:asciiTheme="majorHAnsi" w:hAnsiTheme="majorHAnsi"/>
          <w:b w:val="0"/>
          <w:bCs w:val="0"/>
          <w:sz w:val="18"/>
          <w:szCs w:val="18"/>
        </w:rPr>
        <w:t>Electrical Engineering Intern</w:t>
      </w:r>
      <w:r w:rsidR="00FE32E2" w:rsidRPr="00733E4B">
        <w:rPr>
          <w:rStyle w:val="Emphasis"/>
          <w:rFonts w:asciiTheme="majorHAnsi" w:hAnsiTheme="majorHAnsi"/>
          <w:b w:val="0"/>
          <w:bCs w:val="0"/>
        </w:rPr>
        <w:tab/>
      </w:r>
      <w:r>
        <w:rPr>
          <w:rFonts w:asciiTheme="majorHAnsi" w:hAnsiTheme="majorHAnsi"/>
        </w:rPr>
        <w:t>2020</w:t>
      </w:r>
      <w:r w:rsidR="00FE32E2">
        <w:rPr>
          <w:rFonts w:asciiTheme="majorHAnsi" w:hAnsiTheme="majorHAnsi"/>
        </w:rPr>
        <w:t xml:space="preserve"> - </w:t>
      </w:r>
      <w:r>
        <w:rPr>
          <w:rFonts w:asciiTheme="majorHAnsi" w:hAnsiTheme="majorHAnsi"/>
        </w:rPr>
        <w:t>2021</w:t>
      </w:r>
    </w:p>
    <w:p w14:paraId="388BB48B" w14:textId="1CCBA72B" w:rsidR="0020671C" w:rsidRPr="00B03E10" w:rsidRDefault="00E44228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B03E10">
        <w:rPr>
          <w:rFonts w:asciiTheme="majorHAnsi" w:hAnsiTheme="majorHAnsi"/>
          <w:sz w:val="24"/>
          <w:szCs w:val="24"/>
        </w:rPr>
        <w:t>Skills</w:t>
      </w:r>
      <w:r w:rsidR="0020671C" w:rsidRPr="00B03E10">
        <w:rPr>
          <w:rFonts w:asciiTheme="majorHAnsi" w:hAnsiTheme="majorHAnsi"/>
        </w:rPr>
        <w:tab/>
      </w:r>
    </w:p>
    <w:p w14:paraId="629A0020" w14:textId="046FD5FB" w:rsidR="0020671C" w:rsidRPr="008C7796" w:rsidRDefault="00B03E10" w:rsidP="00D17A6A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 xml:space="preserve">Language </w:t>
      </w:r>
      <w:r w:rsidR="00D17A6A">
        <w:t>s</w:t>
      </w:r>
      <w:r>
        <w:t>kills</w:t>
      </w:r>
      <w:r w:rsidR="0020671C" w:rsidRPr="008C7796">
        <w:rPr>
          <w:rFonts w:asciiTheme="majorHAnsi" w:hAnsiTheme="majorHAnsi"/>
        </w:rPr>
        <w:tab/>
      </w:r>
    </w:p>
    <w:p w14:paraId="5891723E" w14:textId="06711BCC" w:rsidR="0020671C" w:rsidRPr="00011772" w:rsidRDefault="00B03E10" w:rsidP="00011772">
      <w:pPr>
        <w:pStyle w:val="ListBullet"/>
        <w:rPr>
          <w:rFonts w:asciiTheme="majorHAnsi" w:hAnsiTheme="majorHAnsi"/>
        </w:rPr>
      </w:pPr>
      <w:r>
        <w:t>English, Sinhala</w:t>
      </w:r>
    </w:p>
    <w:p w14:paraId="5ED8945B" w14:textId="598CD5B1" w:rsidR="0020671C" w:rsidRPr="008C7796" w:rsidRDefault="00B03E10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 xml:space="preserve">Intermediate </w:t>
      </w:r>
      <w:r w:rsidR="00D17A6A">
        <w:t>k</w:t>
      </w:r>
      <w:r>
        <w:t>nowledge on:</w:t>
      </w:r>
      <w:r w:rsidR="0020671C" w:rsidRPr="008C7796">
        <w:rPr>
          <w:rFonts w:asciiTheme="majorHAnsi" w:hAnsiTheme="majorHAnsi"/>
        </w:rPr>
        <w:tab/>
      </w:r>
    </w:p>
    <w:p w14:paraId="290125CC" w14:textId="374A70F6" w:rsidR="0020671C" w:rsidRPr="00D17A6A" w:rsidRDefault="00B03E10" w:rsidP="00B03E10">
      <w:pPr>
        <w:pStyle w:val="ListBullet"/>
        <w:rPr>
          <w:rFonts w:asciiTheme="majorHAnsi" w:hAnsiTheme="majorHAnsi"/>
        </w:rPr>
      </w:pPr>
      <w:r>
        <w:t>Python, MySQL, HTML</w:t>
      </w:r>
      <w:r w:rsidR="00AC6656">
        <w:t>5</w:t>
      </w:r>
      <w:r>
        <w:t>, Java, V</w:t>
      </w:r>
      <w:r w:rsidR="00AC6656">
        <w:t xml:space="preserve">isual </w:t>
      </w:r>
      <w:r>
        <w:t>S</w:t>
      </w:r>
      <w:r w:rsidR="00AC6656">
        <w:t>tudio</w:t>
      </w:r>
      <w:r>
        <w:t xml:space="preserve"> Code, IntelliJ IDEA, PyCharms, Code</w:t>
      </w:r>
      <w:r w:rsidR="00C024EC">
        <w:t xml:space="preserve"> </w:t>
      </w:r>
      <w:r>
        <w:t>Blocks</w:t>
      </w:r>
      <w:r w:rsidR="009A7151">
        <w:t>, JupyterLab</w:t>
      </w:r>
    </w:p>
    <w:p w14:paraId="748F89F2" w14:textId="20916660" w:rsidR="00D17A6A" w:rsidRPr="008C7796" w:rsidRDefault="00D17A6A" w:rsidP="00D17A6A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I have worked with:</w:t>
      </w:r>
      <w:r w:rsidRPr="008C7796">
        <w:rPr>
          <w:rFonts w:asciiTheme="majorHAnsi" w:hAnsiTheme="majorHAnsi"/>
        </w:rPr>
        <w:tab/>
      </w:r>
    </w:p>
    <w:p w14:paraId="384182CB" w14:textId="12950E83" w:rsidR="00390567" w:rsidRDefault="00D17A6A" w:rsidP="00390567">
      <w:pPr>
        <w:pStyle w:val="ListBullet"/>
        <w:rPr>
          <w:rFonts w:asciiTheme="majorHAnsi" w:hAnsiTheme="majorHAnsi"/>
        </w:rPr>
      </w:pPr>
      <w:r>
        <w:t>C++, CSS</w:t>
      </w:r>
      <w:r w:rsidR="0003259D">
        <w:t>3</w:t>
      </w:r>
      <w:r>
        <w:t xml:space="preserve">, JavaScript, </w:t>
      </w:r>
      <w:r w:rsidR="00017781">
        <w:t xml:space="preserve">Django, </w:t>
      </w:r>
      <w:r w:rsidR="003469B9">
        <w:t>Flask,</w:t>
      </w:r>
      <w:r w:rsidR="009A7151">
        <w:t xml:space="preserve"> </w:t>
      </w:r>
      <w:r>
        <w:t xml:space="preserve">Jupyter Notebook, </w:t>
      </w:r>
      <w:r w:rsidR="000E69B3">
        <w:t xml:space="preserve">Git, </w:t>
      </w:r>
      <w:r>
        <w:t>Git</w:t>
      </w:r>
      <w:r w:rsidR="0003259D">
        <w:t xml:space="preserve"> </w:t>
      </w:r>
      <w:r>
        <w:t xml:space="preserve">Bash, </w:t>
      </w:r>
      <w:r w:rsidR="000E69B3">
        <w:t xml:space="preserve">GitHub, </w:t>
      </w:r>
      <w:r>
        <w:t>MATLAB, Arduino, V</w:t>
      </w:r>
      <w:r w:rsidR="0003259D">
        <w:t>isual Basic</w:t>
      </w:r>
      <w:r>
        <w:t>, C</w:t>
      </w:r>
      <w:r w:rsidR="009D5FBE">
        <w:t xml:space="preserve">, </w:t>
      </w:r>
      <w:r w:rsidR="006369D7">
        <w:t xml:space="preserve">React, </w:t>
      </w:r>
      <w:r w:rsidR="009D5FBE">
        <w:t>Redux</w:t>
      </w:r>
      <w:r w:rsidR="000E69B3">
        <w:t xml:space="preserve">, </w:t>
      </w:r>
      <w:r w:rsidR="00AF64B4">
        <w:t>PowerShell</w:t>
      </w:r>
      <w:r w:rsidR="007E55F4">
        <w:t>, Anaconda</w:t>
      </w:r>
      <w:r w:rsidR="00CA0142">
        <w:t>, SQLite, SQLAlchemy</w:t>
      </w:r>
    </w:p>
    <w:p w14:paraId="2799F822" w14:textId="1037DF49" w:rsidR="00390567" w:rsidRPr="00390567" w:rsidRDefault="00390567" w:rsidP="00390567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  <w:sz w:val="24"/>
          <w:szCs w:val="24"/>
        </w:rPr>
      </w:pPr>
      <w:r w:rsidRPr="00390567">
        <w:rPr>
          <w:rFonts w:asciiTheme="majorHAnsi" w:hAnsiTheme="majorHAnsi"/>
          <w:sz w:val="24"/>
          <w:szCs w:val="24"/>
        </w:rPr>
        <w:t>Projects</w:t>
      </w:r>
      <w:r w:rsidRPr="00390567">
        <w:rPr>
          <w:rFonts w:asciiTheme="majorHAnsi" w:hAnsiTheme="majorHAnsi"/>
          <w:sz w:val="24"/>
          <w:szCs w:val="24"/>
        </w:rPr>
        <w:tab/>
      </w:r>
    </w:p>
    <w:p w14:paraId="58D0E819" w14:textId="694EE5A3" w:rsidR="00390567" w:rsidRPr="001F6A54" w:rsidRDefault="000534E4" w:rsidP="00390567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 w:rsidRPr="001F6A54">
        <w:t>A Novel Controller for Virtual Synchronous Generator with Energy Storage System to Improve Power System Inertia</w:t>
      </w:r>
      <w:r w:rsidR="00390567" w:rsidRPr="001F6A54">
        <w:rPr>
          <w:rFonts w:asciiTheme="majorHAnsi" w:hAnsiTheme="majorHAnsi"/>
        </w:rPr>
        <w:tab/>
      </w:r>
    </w:p>
    <w:p w14:paraId="6164E650" w14:textId="0A09A285" w:rsidR="00390567" w:rsidRPr="00011772" w:rsidRDefault="00E1725C" w:rsidP="00390567">
      <w:pPr>
        <w:pStyle w:val="ListBullet"/>
        <w:rPr>
          <w:rFonts w:asciiTheme="majorHAnsi" w:hAnsiTheme="majorHAnsi"/>
        </w:rPr>
      </w:pPr>
      <w:r>
        <w:t>This is the final year group project for the module 'Design Project'. Project was supervised by Dr. Asanka Rodrigo. This project involves a MATLAB Simulink model to simulate how a virtual inertia system can improve the stability of a power system which has high renewable energy penetration during a disturbance using energy storage</w:t>
      </w:r>
    </w:p>
    <w:p w14:paraId="76E48617" w14:textId="09CAA17A" w:rsidR="00390567" w:rsidRPr="008C7796" w:rsidRDefault="00E1725C" w:rsidP="00390567">
      <w:p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Speed Detector Using Arduino and Infrared Sensors</w:t>
      </w:r>
      <w:r w:rsidR="00390567" w:rsidRPr="008C7796">
        <w:rPr>
          <w:rFonts w:asciiTheme="majorHAnsi" w:hAnsiTheme="majorHAnsi"/>
        </w:rPr>
        <w:tab/>
      </w:r>
    </w:p>
    <w:p w14:paraId="1CF72666" w14:textId="77777777" w:rsidR="00CF6555" w:rsidRDefault="00E1725C" w:rsidP="00A67B0A">
      <w:pPr>
        <w:pStyle w:val="ListBullet"/>
        <w:tabs>
          <w:tab w:val="left" w:pos="9209"/>
        </w:tabs>
        <w:rPr>
          <w:rFonts w:asciiTheme="majorHAnsi" w:hAnsiTheme="majorHAnsi"/>
        </w:rPr>
      </w:pPr>
      <w:r>
        <w:t>This is a group project done for the</w:t>
      </w:r>
      <w:r w:rsidR="002D0483">
        <w:t xml:space="preserve"> module</w:t>
      </w:r>
      <w:r>
        <w:t xml:space="preserve"> 'Engineering Design'. We designed an Arduino model to calculate speed of a moving object with the use of infrared sensors</w:t>
      </w:r>
    </w:p>
    <w:p w14:paraId="6CD88EE2" w14:textId="2469ED9F" w:rsidR="00390567" w:rsidRPr="005778AA" w:rsidRDefault="00CF6555" w:rsidP="00CF6555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 w:rsidRPr="005778AA">
        <w:t>Development and Upgrading of Fuel Hydrant System at Bandaranaike International Airpo</w:t>
      </w:r>
      <w:r w:rsidR="00FA7A1B">
        <w:t>rt</w:t>
      </w:r>
    </w:p>
    <w:p w14:paraId="4AEE55CF" w14:textId="5CB87174" w:rsidR="00390567" w:rsidRPr="00513D1D" w:rsidRDefault="00513D1D" w:rsidP="00390567">
      <w:pPr>
        <w:pStyle w:val="ListBullet"/>
        <w:rPr>
          <w:rFonts w:asciiTheme="majorHAnsi" w:hAnsiTheme="majorHAnsi"/>
        </w:rPr>
      </w:pPr>
      <w:r>
        <w:t>This project is done by Bela International (Pvt) Ltd and WEC. During my internship period I was involved with this project and contributed with some designs, calculations and reports</w:t>
      </w:r>
    </w:p>
    <w:p w14:paraId="671CDC61" w14:textId="648B60B0" w:rsidR="00513D1D" w:rsidRPr="005427CB" w:rsidRDefault="007979B4" w:rsidP="00513D1D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Computer Shop Webpage Design</w:t>
      </w:r>
    </w:p>
    <w:p w14:paraId="407019C9" w14:textId="74A373CE" w:rsidR="00390567" w:rsidRPr="0041037E" w:rsidRDefault="007979B4" w:rsidP="00DB1272">
      <w:pPr>
        <w:pStyle w:val="ListBullet"/>
        <w:rPr>
          <w:rFonts w:asciiTheme="majorHAnsi" w:hAnsiTheme="majorHAnsi"/>
        </w:rPr>
      </w:pPr>
      <w:r>
        <w:t>This is a simple webpage design for the course 'Web Design for Beginners' conducted by Department of Computer Science Engineering, University of Moratuwa. I used HTML, CSS and JavaScript for this project</w:t>
      </w:r>
    </w:p>
    <w:p w14:paraId="0A2F4124" w14:textId="15F3AC10" w:rsidR="0041037E" w:rsidRPr="005427CB" w:rsidRDefault="0041037E" w:rsidP="0041037E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Calculator with History</w:t>
      </w:r>
    </w:p>
    <w:p w14:paraId="3D9EA511" w14:textId="2333E358" w:rsidR="0041037E" w:rsidRPr="0041037E" w:rsidRDefault="0041037E" w:rsidP="0041037E">
      <w:pPr>
        <w:pStyle w:val="ListBullet"/>
        <w:rPr>
          <w:rFonts w:asciiTheme="majorHAnsi" w:hAnsiTheme="majorHAnsi"/>
        </w:rPr>
      </w:pPr>
      <w:r w:rsidRPr="0041037E">
        <w:rPr>
          <w:rFonts w:asciiTheme="majorHAnsi" w:hAnsiTheme="majorHAnsi"/>
        </w:rPr>
        <w:t>This is a calculator program developed for the course 'Python for Beginners' conducted by Department of Computer Science Engineering, University of Moratuwa. I used Python for this project</w:t>
      </w:r>
    </w:p>
    <w:p w14:paraId="074468AD" w14:textId="76085831" w:rsidR="0020671C" w:rsidRPr="008C7796" w:rsidRDefault="00DB1272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 w:rsidRPr="00DB1272">
        <w:rPr>
          <w:rFonts w:asciiTheme="majorHAnsi" w:hAnsiTheme="majorHAnsi"/>
          <w:sz w:val="24"/>
          <w:szCs w:val="24"/>
        </w:rPr>
        <w:t>Leadership and Volunteering</w:t>
      </w:r>
      <w:r w:rsidR="0020671C" w:rsidRPr="008C7796">
        <w:rPr>
          <w:rFonts w:asciiTheme="majorHAnsi" w:hAnsiTheme="majorHAnsi"/>
        </w:rPr>
        <w:tab/>
      </w:r>
    </w:p>
    <w:p w14:paraId="5F9CAE91" w14:textId="149D7E7B" w:rsidR="00DB1272" w:rsidRPr="001F6A54" w:rsidRDefault="00DB1272" w:rsidP="00DB1272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Batch Representative, Department of Electrical Engineering, University of Moratuwa</w:t>
      </w:r>
      <w:r w:rsidRPr="001F6A54">
        <w:rPr>
          <w:rFonts w:asciiTheme="majorHAnsi" w:hAnsiTheme="majorHAnsi"/>
        </w:rPr>
        <w:tab/>
      </w:r>
    </w:p>
    <w:p w14:paraId="65913309" w14:textId="59DAD611" w:rsidR="00DB1272" w:rsidRPr="00DB1272" w:rsidRDefault="00DB1272" w:rsidP="00DB1272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The communication line between academic staff, administration and 100 students in the department was maintained. Involved with </w:t>
      </w:r>
      <w:r w:rsidR="009D0ABC">
        <w:t xml:space="preserve">coordinating </w:t>
      </w:r>
      <w:r>
        <w:t xml:space="preserve">a lot of </w:t>
      </w:r>
      <w:r w:rsidR="005341DD">
        <w:t>D</w:t>
      </w:r>
      <w:r>
        <w:t xml:space="preserve">epartment and </w:t>
      </w:r>
      <w:r w:rsidR="005341DD">
        <w:t>U</w:t>
      </w:r>
      <w:r>
        <w:t>niversity events</w:t>
      </w:r>
      <w:r w:rsidR="00333752">
        <w:t xml:space="preserve"> (Helakam Kala, We Are With You, </w:t>
      </w:r>
      <w:r w:rsidR="009D3365">
        <w:t>Inauguration of 18</w:t>
      </w:r>
      <w:r w:rsidR="009D3365" w:rsidRPr="009D3365">
        <w:rPr>
          <w:vertAlign w:val="superscript"/>
        </w:rPr>
        <w:t>th</w:t>
      </w:r>
      <w:r w:rsidR="009D3365">
        <w:t xml:space="preserve"> Batch, </w:t>
      </w:r>
      <w:r w:rsidR="00333752">
        <w:t>etc)</w:t>
      </w:r>
    </w:p>
    <w:p w14:paraId="12B84347" w14:textId="57A2F1FB" w:rsidR="00DB1272" w:rsidRPr="005778AA" w:rsidRDefault="00742E5A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  <w:rPr>
          <w:rFonts w:asciiTheme="majorHAnsi" w:hAnsiTheme="majorHAnsi"/>
        </w:rPr>
      </w:pPr>
      <w:r>
        <w:t xml:space="preserve">Representative, IESL </w:t>
      </w:r>
      <w:r w:rsidR="001A75A8">
        <w:t xml:space="preserve">(The Institution of Engineers Sri Lanka) </w:t>
      </w:r>
      <w:r>
        <w:t>Student Chapter, University of Moratuwa</w:t>
      </w:r>
    </w:p>
    <w:p w14:paraId="257F3DA2" w14:textId="09700920" w:rsidR="00DB1272" w:rsidRDefault="000066D7" w:rsidP="001A75A8">
      <w:pPr>
        <w:pStyle w:val="ListBullet"/>
        <w:numPr>
          <w:ilvl w:val="0"/>
          <w:numId w:val="0"/>
        </w:numPr>
        <w:tabs>
          <w:tab w:val="left" w:pos="9209"/>
        </w:tabs>
        <w:jc w:val="left"/>
      </w:pPr>
      <w:r>
        <w:lastRenderedPageBreak/>
        <w:t xml:space="preserve">In charge of School Affairs, Committee Member and Project Chairman, OREPA </w:t>
      </w:r>
      <w:r w:rsidR="001A75A8">
        <w:t>(</w:t>
      </w:r>
      <w:r w:rsidR="001A75A8" w:rsidRPr="000066D7">
        <w:t>Old Royalists Engineering Professionals' Association</w:t>
      </w:r>
      <w:r w:rsidR="001A75A8">
        <w:t xml:space="preserve">) </w:t>
      </w:r>
      <w:r>
        <w:t>Student Chapter</w:t>
      </w:r>
    </w:p>
    <w:p w14:paraId="2A1AC05B" w14:textId="034DA75E" w:rsidR="00333752" w:rsidRDefault="00333752" w:rsidP="00750E29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>
        <w:t>Member of Rotaract Club, University of Moratuwa</w:t>
      </w:r>
    </w:p>
    <w:p w14:paraId="46D81B46" w14:textId="448F81FB" w:rsidR="00750E29" w:rsidRPr="00701C90" w:rsidRDefault="00750E29" w:rsidP="00701C90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>
        <w:t xml:space="preserve">Involved with projects </w:t>
      </w:r>
      <w:r w:rsidR="00283467">
        <w:t>(</w:t>
      </w:r>
      <w:r>
        <w:t xml:space="preserve">Grama Probodaya, </w:t>
      </w:r>
      <w:r w:rsidR="00DA18FF">
        <w:t>Zooxanthellae</w:t>
      </w:r>
      <w:r>
        <w:t>,</w:t>
      </w:r>
      <w:r w:rsidR="00DA18FF">
        <w:t xml:space="preserve"> etc</w:t>
      </w:r>
      <w:r w:rsidR="00283467">
        <w:t>)</w:t>
      </w:r>
    </w:p>
    <w:p w14:paraId="0443950A" w14:textId="04716C6C" w:rsidR="001A75A8" w:rsidRDefault="00333752" w:rsidP="001A75A8">
      <w:pPr>
        <w:pStyle w:val="ListBullet"/>
        <w:numPr>
          <w:ilvl w:val="0"/>
          <w:numId w:val="0"/>
        </w:numPr>
      </w:pPr>
      <w:r>
        <w:t>Treasurer, O</w:t>
      </w:r>
      <w:r w:rsidR="002950C5">
        <w:t>SU</w:t>
      </w:r>
      <w:r>
        <w:t xml:space="preserve"> Charity Organization</w:t>
      </w:r>
    </w:p>
    <w:p w14:paraId="71787FD2" w14:textId="442DC91E" w:rsidR="009765E8" w:rsidRDefault="009765E8" w:rsidP="001A75A8">
      <w:pPr>
        <w:pStyle w:val="ListBullet"/>
        <w:numPr>
          <w:ilvl w:val="0"/>
          <w:numId w:val="0"/>
        </w:numPr>
      </w:pPr>
      <w:r>
        <w:t>Member of IESL</w:t>
      </w:r>
      <w:r w:rsidR="009B1CE2">
        <w:t xml:space="preserve"> (The Institution of Engineers Sri Lanka)</w:t>
      </w:r>
      <w:r w:rsidR="000C2807">
        <w:t xml:space="preserve">, </w:t>
      </w:r>
      <w:r>
        <w:t>EESoc (</w:t>
      </w:r>
      <w:r w:rsidRPr="009765E8">
        <w:t>Electrical Engineering Society</w:t>
      </w:r>
      <w:r>
        <w:t>) of University of Moratuwa</w:t>
      </w:r>
      <w:r w:rsidR="000C2807">
        <w:t xml:space="preserve">, </w:t>
      </w:r>
      <w:r>
        <w:t>RCU (Royal College Union)</w:t>
      </w:r>
      <w:r w:rsidR="000C2807">
        <w:t xml:space="preserve">, </w:t>
      </w:r>
      <w:r w:rsidR="003C0811">
        <w:t>‘</w:t>
      </w:r>
      <w:r>
        <w:t>Api</w:t>
      </w:r>
      <w:r w:rsidR="002950C5">
        <w:t xml:space="preserve">’ </w:t>
      </w:r>
      <w:r>
        <w:t>Charity Organization</w:t>
      </w:r>
      <w:r w:rsidR="000C2807">
        <w:t xml:space="preserve">, </w:t>
      </w:r>
      <w:r>
        <w:t>Royal College Art Circle</w:t>
      </w:r>
    </w:p>
    <w:p w14:paraId="6916616A" w14:textId="7ABD6684" w:rsidR="00004F1C" w:rsidRPr="008C7796" w:rsidRDefault="00004F1C" w:rsidP="00004F1C">
      <w:pPr>
        <w:pStyle w:val="Heading1"/>
        <w:pBdr>
          <w:bottom w:val="single" w:sz="6" w:space="1" w:color="auto"/>
        </w:pBdr>
        <w:tabs>
          <w:tab w:val="left" w:pos="9209"/>
        </w:tabs>
        <w:rPr>
          <w:rFonts w:asciiTheme="majorHAnsi" w:hAnsiTheme="majorHAnsi"/>
        </w:rPr>
      </w:pPr>
      <w:r>
        <w:rPr>
          <w:rFonts w:asciiTheme="majorHAnsi" w:hAnsiTheme="majorHAnsi"/>
          <w:sz w:val="24"/>
          <w:szCs w:val="24"/>
        </w:rPr>
        <w:t>References</w:t>
      </w:r>
      <w:r w:rsidRPr="008C7796">
        <w:rPr>
          <w:rFonts w:asciiTheme="majorHAnsi" w:hAnsiTheme="majorHAnsi"/>
        </w:rPr>
        <w:tab/>
      </w:r>
    </w:p>
    <w:p w14:paraId="1AA40377" w14:textId="5AA3C286" w:rsidR="00004F1C" w:rsidRPr="001F6A54" w:rsidRDefault="00004F1C" w:rsidP="00004F1C">
      <w:pPr>
        <w:tabs>
          <w:tab w:val="left" w:pos="9209"/>
        </w:tabs>
        <w:spacing w:before="240" w:after="0"/>
        <w:jc w:val="left"/>
        <w:rPr>
          <w:rFonts w:asciiTheme="majorHAnsi" w:hAnsiTheme="majorHAnsi"/>
        </w:rPr>
      </w:pPr>
      <w:r>
        <w:t>Dr. Ravi Wijesiriwardana</w:t>
      </w:r>
      <w:r w:rsidRPr="001F6A54">
        <w:rPr>
          <w:rFonts w:asciiTheme="majorHAnsi" w:hAnsiTheme="majorHAnsi"/>
        </w:rPr>
        <w:tab/>
      </w:r>
    </w:p>
    <w:p w14:paraId="4F94F391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0C184474" w14:textId="28DC8280" w:rsidR="00004F1C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rwijesiriwardana@uom.lk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+94 71 150 9320</w:t>
      </w:r>
    </w:p>
    <w:p w14:paraId="07F7422D" w14:textId="60CAD981" w:rsidR="00004F1C" w:rsidRDefault="00004F1C" w:rsidP="00004F1C">
      <w:pPr>
        <w:pStyle w:val="ListBullet"/>
        <w:numPr>
          <w:ilvl w:val="0"/>
          <w:numId w:val="0"/>
        </w:numPr>
        <w:tabs>
          <w:tab w:val="left" w:pos="9209"/>
        </w:tabs>
        <w:spacing w:after="0"/>
        <w:jc w:val="left"/>
      </w:pPr>
      <w:r w:rsidRPr="00004F1C">
        <w:t>Dr. Thushara Rathnayake</w:t>
      </w:r>
    </w:p>
    <w:p w14:paraId="0F75460B" w14:textId="77777777" w:rsidR="00004F1C" w:rsidRDefault="00004F1C" w:rsidP="00004F1C">
      <w:pPr>
        <w:pStyle w:val="ListBullet"/>
        <w:tabs>
          <w:tab w:val="left" w:pos="9209"/>
        </w:tabs>
        <w:spacing w:after="0"/>
        <w:jc w:val="left"/>
        <w:rPr>
          <w:rFonts w:asciiTheme="majorHAnsi" w:hAnsiTheme="majorHAnsi"/>
        </w:rPr>
      </w:pPr>
      <w:r>
        <w:t>Senior Lecturer Grade I, University of Moratuwa, Sri Lanka</w:t>
      </w:r>
    </w:p>
    <w:p w14:paraId="2B895FFD" w14:textId="32096039" w:rsidR="00F33541" w:rsidRPr="00004F1C" w:rsidRDefault="00004F1C" w:rsidP="00004F1C">
      <w:pPr>
        <w:pStyle w:val="ListBullet"/>
        <w:tabs>
          <w:tab w:val="left" w:pos="9209"/>
        </w:tabs>
        <w:jc w:val="left"/>
        <w:rPr>
          <w:rFonts w:asciiTheme="majorHAnsi" w:hAnsiTheme="majorHAnsi"/>
        </w:rPr>
      </w:pPr>
      <w:r w:rsidRPr="00004F1C">
        <w:rPr>
          <w:rFonts w:asciiTheme="majorHAnsi" w:hAnsiTheme="majorHAnsi"/>
        </w:rPr>
        <w:t>thusharad@uom.lk</w:t>
      </w:r>
      <w:r>
        <w:rPr>
          <w:rFonts w:asciiTheme="majorHAnsi" w:hAnsiTheme="majorHAnsi"/>
        </w:rPr>
        <w:t xml:space="preserve">, </w:t>
      </w:r>
      <w:r w:rsidRPr="00004F1C">
        <w:rPr>
          <w:rFonts w:asciiTheme="majorHAnsi" w:hAnsiTheme="majorHAnsi"/>
        </w:rPr>
        <w:t>+94 11 265 0301</w:t>
      </w:r>
    </w:p>
    <w:sectPr w:rsidR="00F33541" w:rsidRPr="00004F1C" w:rsidSect="00733E4B"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E6BC0" w14:textId="77777777" w:rsidR="000E186B" w:rsidRDefault="000E186B">
      <w:r>
        <w:separator/>
      </w:r>
    </w:p>
  </w:endnote>
  <w:endnote w:type="continuationSeparator" w:id="0">
    <w:p w14:paraId="4FD5F318" w14:textId="77777777" w:rsidR="000E186B" w:rsidRDefault="000E18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F9C24" w14:textId="77777777" w:rsidR="000E186B" w:rsidRDefault="000E186B">
      <w:r>
        <w:separator/>
      </w:r>
    </w:p>
  </w:footnote>
  <w:footnote w:type="continuationSeparator" w:id="0">
    <w:p w14:paraId="02FA0F13" w14:textId="77777777" w:rsidR="000E186B" w:rsidRDefault="000E18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9C12D3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27427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082027C2"/>
    <w:lvl w:ilvl="0">
      <w:start w:val="1"/>
      <w:numFmt w:val="decimal"/>
      <w:pStyle w:val="ListNumber"/>
      <w:lvlText w:val="%1."/>
      <w:lvlJc w:val="left"/>
      <w:pPr>
        <w:tabs>
          <w:tab w:val="num" w:pos="504"/>
        </w:tabs>
        <w:ind w:left="504" w:hanging="360"/>
      </w:pPr>
      <w:rPr>
        <w:rFonts w:hint="default"/>
        <w:color w:val="595959" w:themeColor="text1" w:themeTint="A6"/>
        <w:sz w:val="19"/>
      </w:rPr>
    </w:lvl>
  </w:abstractNum>
  <w:abstractNum w:abstractNumId="3" w15:restartNumberingAfterBreak="0">
    <w:nsid w:val="FFFFFF89"/>
    <w:multiLevelType w:val="singleLevel"/>
    <w:tmpl w:val="4ABA2C3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46E67AD"/>
    <w:multiLevelType w:val="hybridMultilevel"/>
    <w:tmpl w:val="2CB8F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C622236"/>
    <w:multiLevelType w:val="hybridMultilevel"/>
    <w:tmpl w:val="737A7F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AD2DFB"/>
    <w:multiLevelType w:val="hybridMultilevel"/>
    <w:tmpl w:val="B20279D4"/>
    <w:lvl w:ilvl="0" w:tplc="9980358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DD4496"/>
    <w:multiLevelType w:val="hybridMultilevel"/>
    <w:tmpl w:val="CA50FC4A"/>
    <w:lvl w:ilvl="0" w:tplc="91AA9A9A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174540"/>
    <w:multiLevelType w:val="hybridMultilevel"/>
    <w:tmpl w:val="DE02B6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AF1609"/>
    <w:multiLevelType w:val="hybridMultilevel"/>
    <w:tmpl w:val="3E64DF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470D11"/>
    <w:multiLevelType w:val="hybridMultilevel"/>
    <w:tmpl w:val="D132F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5D3F8E"/>
    <w:multiLevelType w:val="hybridMultilevel"/>
    <w:tmpl w:val="C784AE7E"/>
    <w:lvl w:ilvl="0" w:tplc="A4D049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BFBFBF" w:themeColor="background1" w:themeShade="BF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8D4D3D"/>
    <w:multiLevelType w:val="hybridMultilevel"/>
    <w:tmpl w:val="9F227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54296C"/>
    <w:multiLevelType w:val="hybridMultilevel"/>
    <w:tmpl w:val="B5D67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6"/>
  </w:num>
  <w:num w:numId="4">
    <w:abstractNumId w:val="4"/>
  </w:num>
  <w:num w:numId="5">
    <w:abstractNumId w:val="14"/>
  </w:num>
  <w:num w:numId="6">
    <w:abstractNumId w:val="11"/>
  </w:num>
  <w:num w:numId="7">
    <w:abstractNumId w:val="15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8"/>
  </w:num>
  <w:num w:numId="14">
    <w:abstractNumId w:val="9"/>
  </w:num>
  <w:num w:numId="15">
    <w:abstractNumId w:val="7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5"/>
  </w:num>
  <w:num w:numId="21">
    <w:abstractNumId w:val="5"/>
  </w:num>
  <w:num w:numId="22">
    <w:abstractNumId w:val="5"/>
  </w:num>
  <w:num w:numId="23">
    <w:abstractNumId w:val="5"/>
  </w:num>
  <w:num w:numId="24">
    <w:abstractNumId w:val="5"/>
  </w:num>
  <w:num w:numId="25">
    <w:abstractNumId w:val="5"/>
  </w:num>
  <w:num w:numId="26">
    <w:abstractNumId w:val="5"/>
  </w:num>
  <w:num w:numId="27">
    <w:abstractNumId w:val="5"/>
  </w:num>
  <w:num w:numId="28">
    <w:abstractNumId w:val="5"/>
  </w:num>
  <w:num w:numId="29">
    <w:abstractNumId w:val="5"/>
  </w:num>
  <w:num w:numId="30">
    <w:abstractNumId w:val="5"/>
  </w:num>
  <w:num w:numId="31">
    <w:abstractNumId w:val="5"/>
  </w:num>
  <w:num w:numId="32">
    <w:abstractNumId w:val="5"/>
  </w:num>
  <w:num w:numId="33">
    <w:abstractNumId w:val="5"/>
  </w:num>
  <w:num w:numId="34">
    <w:abstractNumId w:val="5"/>
  </w:num>
  <w:num w:numId="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7B2"/>
    <w:rsid w:val="00004F1C"/>
    <w:rsid w:val="000066D7"/>
    <w:rsid w:val="000114C3"/>
    <w:rsid w:val="00011772"/>
    <w:rsid w:val="00017781"/>
    <w:rsid w:val="0003259D"/>
    <w:rsid w:val="000534E4"/>
    <w:rsid w:val="00082EDA"/>
    <w:rsid w:val="000C2807"/>
    <w:rsid w:val="000E186B"/>
    <w:rsid w:val="000E69B3"/>
    <w:rsid w:val="00151D75"/>
    <w:rsid w:val="00190323"/>
    <w:rsid w:val="001A75A8"/>
    <w:rsid w:val="001E60F8"/>
    <w:rsid w:val="001F6A54"/>
    <w:rsid w:val="00205741"/>
    <w:rsid w:val="0020671C"/>
    <w:rsid w:val="0022026A"/>
    <w:rsid w:val="00237788"/>
    <w:rsid w:val="00237D19"/>
    <w:rsid w:val="00245AE1"/>
    <w:rsid w:val="00283467"/>
    <w:rsid w:val="0029081D"/>
    <w:rsid w:val="002950C5"/>
    <w:rsid w:val="002A2143"/>
    <w:rsid w:val="002B2B25"/>
    <w:rsid w:val="002B606C"/>
    <w:rsid w:val="002D0483"/>
    <w:rsid w:val="002F7E5B"/>
    <w:rsid w:val="00301F9A"/>
    <w:rsid w:val="00320560"/>
    <w:rsid w:val="00327B8A"/>
    <w:rsid w:val="00333752"/>
    <w:rsid w:val="003469B9"/>
    <w:rsid w:val="00351A38"/>
    <w:rsid w:val="003833F8"/>
    <w:rsid w:val="00390567"/>
    <w:rsid w:val="003C0811"/>
    <w:rsid w:val="003F4490"/>
    <w:rsid w:val="0041037E"/>
    <w:rsid w:val="0042262F"/>
    <w:rsid w:val="00484C6E"/>
    <w:rsid w:val="0050121A"/>
    <w:rsid w:val="00513D1D"/>
    <w:rsid w:val="005341DD"/>
    <w:rsid w:val="00540937"/>
    <w:rsid w:val="005427CB"/>
    <w:rsid w:val="005476E0"/>
    <w:rsid w:val="0056034D"/>
    <w:rsid w:val="005778AA"/>
    <w:rsid w:val="005C0608"/>
    <w:rsid w:val="00614260"/>
    <w:rsid w:val="006303E5"/>
    <w:rsid w:val="006369D7"/>
    <w:rsid w:val="006558BB"/>
    <w:rsid w:val="006C02D2"/>
    <w:rsid w:val="00701C90"/>
    <w:rsid w:val="00733E4B"/>
    <w:rsid w:val="00742E5A"/>
    <w:rsid w:val="00750E29"/>
    <w:rsid w:val="007979B4"/>
    <w:rsid w:val="007B19CB"/>
    <w:rsid w:val="007E55F4"/>
    <w:rsid w:val="00850C0F"/>
    <w:rsid w:val="00862B03"/>
    <w:rsid w:val="008B19E3"/>
    <w:rsid w:val="008C7796"/>
    <w:rsid w:val="0091167A"/>
    <w:rsid w:val="0092003A"/>
    <w:rsid w:val="009259AC"/>
    <w:rsid w:val="0095370C"/>
    <w:rsid w:val="009765E8"/>
    <w:rsid w:val="00984497"/>
    <w:rsid w:val="00984704"/>
    <w:rsid w:val="009A7151"/>
    <w:rsid w:val="009B1CE2"/>
    <w:rsid w:val="009D0ABC"/>
    <w:rsid w:val="009D3365"/>
    <w:rsid w:val="009D5FBE"/>
    <w:rsid w:val="009F1420"/>
    <w:rsid w:val="00A1214F"/>
    <w:rsid w:val="00A16D47"/>
    <w:rsid w:val="00A67B0A"/>
    <w:rsid w:val="00A77103"/>
    <w:rsid w:val="00AB5327"/>
    <w:rsid w:val="00AC6656"/>
    <w:rsid w:val="00AD4F91"/>
    <w:rsid w:val="00AE61C8"/>
    <w:rsid w:val="00AF64B4"/>
    <w:rsid w:val="00B02097"/>
    <w:rsid w:val="00B03E10"/>
    <w:rsid w:val="00B27C6F"/>
    <w:rsid w:val="00B717B2"/>
    <w:rsid w:val="00B94422"/>
    <w:rsid w:val="00BC0CF7"/>
    <w:rsid w:val="00C024EC"/>
    <w:rsid w:val="00C85996"/>
    <w:rsid w:val="00C90796"/>
    <w:rsid w:val="00CA0142"/>
    <w:rsid w:val="00CA7B59"/>
    <w:rsid w:val="00CD7073"/>
    <w:rsid w:val="00CE36CE"/>
    <w:rsid w:val="00CF6555"/>
    <w:rsid w:val="00D17A6A"/>
    <w:rsid w:val="00D50789"/>
    <w:rsid w:val="00DA18FF"/>
    <w:rsid w:val="00DA6747"/>
    <w:rsid w:val="00DB1055"/>
    <w:rsid w:val="00DB1272"/>
    <w:rsid w:val="00DC0CDC"/>
    <w:rsid w:val="00DC1EC4"/>
    <w:rsid w:val="00DC2C32"/>
    <w:rsid w:val="00DC384E"/>
    <w:rsid w:val="00DF19C1"/>
    <w:rsid w:val="00E11C54"/>
    <w:rsid w:val="00E1725C"/>
    <w:rsid w:val="00E30956"/>
    <w:rsid w:val="00E44228"/>
    <w:rsid w:val="00EA0640"/>
    <w:rsid w:val="00EB604B"/>
    <w:rsid w:val="00EC1BB4"/>
    <w:rsid w:val="00F06D44"/>
    <w:rsid w:val="00F33541"/>
    <w:rsid w:val="00F75D2E"/>
    <w:rsid w:val="00FA7A1B"/>
    <w:rsid w:val="00FC0809"/>
    <w:rsid w:val="00FE3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0FA6F0AF"/>
  <w15:docId w15:val="{166E2910-86DF-4953-ADAC-028330199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5"/>
    <w:lsdException w:name="List Number" w:uiPriority="5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10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iPriority="9" w:unhideWhenUsed="1"/>
    <w:lsdException w:name="List Continue 2" w:semiHidden="1" w:uiPriority="1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0809"/>
  </w:style>
  <w:style w:type="paragraph" w:styleId="Heading1">
    <w:name w:val="heading 1"/>
    <w:basedOn w:val="Normal"/>
    <w:next w:val="Normal"/>
    <w:link w:val="Heading1Char"/>
    <w:uiPriority w:val="9"/>
    <w:qFormat/>
    <w:rsid w:val="00FC0809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0809"/>
    <w:pPr>
      <w:spacing w:after="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080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0809"/>
    <w:pPr>
      <w:spacing w:after="0"/>
      <w:jc w:val="left"/>
      <w:outlineLvl w:val="3"/>
    </w:pPr>
    <w:rPr>
      <w:i/>
      <w:iCs/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0809"/>
    <w:pPr>
      <w:spacing w:after="0"/>
      <w:jc w:val="left"/>
      <w:outlineLvl w:val="4"/>
    </w:pPr>
    <w:rPr>
      <w:smallCaps/>
      <w:color w:val="735649" w:themeColor="accent6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0809"/>
    <w:pPr>
      <w:spacing w:after="0"/>
      <w:jc w:val="left"/>
      <w:outlineLvl w:val="5"/>
    </w:pPr>
    <w:rPr>
      <w:smallCaps/>
      <w:color w:val="9B7362" w:themeColor="accent6"/>
      <w:spacing w:val="5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0809"/>
    <w:pPr>
      <w:spacing w:after="0"/>
      <w:jc w:val="left"/>
      <w:outlineLvl w:val="6"/>
    </w:pPr>
    <w:rPr>
      <w:b/>
      <w:bCs/>
      <w:smallCaps/>
      <w:color w:val="9B7362" w:themeColor="accent6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0809"/>
    <w:pPr>
      <w:spacing w:after="0"/>
      <w:jc w:val="left"/>
      <w:outlineLvl w:val="7"/>
    </w:pPr>
    <w:rPr>
      <w:b/>
      <w:bCs/>
      <w:i/>
      <w:iCs/>
      <w:smallCaps/>
      <w:color w:val="735649" w:themeColor="accent6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0809"/>
    <w:pPr>
      <w:spacing w:after="0"/>
      <w:jc w:val="left"/>
      <w:outlineLvl w:val="8"/>
    </w:pPr>
    <w:rPr>
      <w:b/>
      <w:bCs/>
      <w:i/>
      <w:iCs/>
      <w:smallCaps/>
      <w:color w:val="4D3931" w:themeColor="accent6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C0809"/>
    <w:rPr>
      <w:smallCaps/>
      <w:spacing w:val="5"/>
      <w:sz w:val="32"/>
      <w:szCs w:val="32"/>
    </w:rPr>
  </w:style>
  <w:style w:type="character" w:styleId="Emphasis">
    <w:name w:val="Emphasis"/>
    <w:uiPriority w:val="20"/>
    <w:qFormat/>
    <w:rsid w:val="00FC0809"/>
    <w:rPr>
      <w:b/>
      <w:bCs/>
      <w:i/>
      <w:iCs/>
      <w:spacing w:val="1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0809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080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0809"/>
    <w:rPr>
      <w:i/>
      <w:iCs/>
      <w:smallCaps/>
      <w:spacing w:val="10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5"/>
    <w:pPr>
      <w:numPr>
        <w:numId w:val="15"/>
      </w:numPr>
      <w:spacing w:after="80"/>
    </w:pPr>
  </w:style>
  <w:style w:type="paragraph" w:styleId="ListNumber">
    <w:name w:val="List Number"/>
    <w:basedOn w:val="Normal"/>
    <w:uiPriority w:val="5"/>
    <w:pPr>
      <w:numPr>
        <w:numId w:val="9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C0809"/>
    <w:pPr>
      <w:pBdr>
        <w:top w:val="single" w:sz="8" w:space="1" w:color="9B7362" w:themeColor="accent6"/>
      </w:pBdr>
      <w:spacing w:after="120" w:line="240" w:lineRule="auto"/>
      <w:jc w:val="right"/>
    </w:pPr>
    <w:rPr>
      <w:smallCaps/>
      <w:color w:val="262626" w:themeColor="text1" w:themeTint="D9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0809"/>
    <w:rPr>
      <w:smallCaps/>
      <w:color w:val="262626" w:themeColor="text1" w:themeTint="D9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B717B2"/>
    <w:rPr>
      <w:color w:val="67AAB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17B2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0809"/>
    <w:rPr>
      <w:smallCaps/>
      <w:color w:val="735649" w:themeColor="accent6" w:themeShade="BF"/>
      <w:spacing w:val="10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0809"/>
    <w:rPr>
      <w:smallCaps/>
      <w:color w:val="9B7362" w:themeColor="accent6"/>
      <w:spacing w:val="5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0809"/>
    <w:rPr>
      <w:b/>
      <w:bCs/>
      <w:smallCaps/>
      <w:color w:val="9B7362" w:themeColor="accent6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0809"/>
    <w:rPr>
      <w:b/>
      <w:bCs/>
      <w:i/>
      <w:iCs/>
      <w:smallCaps/>
      <w:color w:val="735649" w:themeColor="accent6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0809"/>
    <w:rPr>
      <w:b/>
      <w:bCs/>
      <w:i/>
      <w:iCs/>
      <w:smallCaps/>
      <w:color w:val="4D3931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0809"/>
    <w:rPr>
      <w:b/>
      <w:bCs/>
      <w:caps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0809"/>
    <w:pPr>
      <w:spacing w:after="720" w:line="240" w:lineRule="auto"/>
      <w:jc w:val="right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FC0809"/>
    <w:rPr>
      <w:rFonts w:asciiTheme="majorHAnsi" w:eastAsiaTheme="majorEastAsia" w:hAnsiTheme="majorHAnsi" w:cstheme="majorBidi"/>
    </w:rPr>
  </w:style>
  <w:style w:type="character" w:styleId="Strong">
    <w:name w:val="Strong"/>
    <w:uiPriority w:val="22"/>
    <w:qFormat/>
    <w:rsid w:val="00FC0809"/>
    <w:rPr>
      <w:b/>
      <w:bCs/>
      <w:color w:val="9B7362" w:themeColor="accent6"/>
    </w:rPr>
  </w:style>
  <w:style w:type="paragraph" w:styleId="NoSpacing">
    <w:name w:val="No Spacing"/>
    <w:uiPriority w:val="1"/>
    <w:qFormat/>
    <w:rsid w:val="00FC080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C0809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C080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0809"/>
    <w:pPr>
      <w:pBdr>
        <w:top w:val="single" w:sz="8" w:space="1" w:color="9B7362" w:themeColor="accent6"/>
      </w:pBdr>
      <w:spacing w:before="140" w:after="140"/>
      <w:ind w:left="1440" w:right="1440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0809"/>
    <w:rPr>
      <w:b/>
      <w:bCs/>
      <w:i/>
      <w:iCs/>
    </w:rPr>
  </w:style>
  <w:style w:type="character" w:styleId="SubtleEmphasis">
    <w:name w:val="Subtle Emphasis"/>
    <w:uiPriority w:val="19"/>
    <w:qFormat/>
    <w:rsid w:val="00FC0809"/>
    <w:rPr>
      <w:i/>
      <w:iCs/>
    </w:rPr>
  </w:style>
  <w:style w:type="character" w:styleId="IntenseEmphasis">
    <w:name w:val="Intense Emphasis"/>
    <w:uiPriority w:val="21"/>
    <w:qFormat/>
    <w:rsid w:val="00FC0809"/>
    <w:rPr>
      <w:b/>
      <w:bCs/>
      <w:i/>
      <w:iCs/>
      <w:color w:val="9B7362" w:themeColor="accent6"/>
      <w:spacing w:val="10"/>
    </w:rPr>
  </w:style>
  <w:style w:type="character" w:styleId="SubtleReference">
    <w:name w:val="Subtle Reference"/>
    <w:uiPriority w:val="31"/>
    <w:qFormat/>
    <w:rsid w:val="00FC0809"/>
    <w:rPr>
      <w:b/>
      <w:bCs/>
    </w:rPr>
  </w:style>
  <w:style w:type="character" w:styleId="IntenseReference">
    <w:name w:val="Intense Reference"/>
    <w:uiPriority w:val="32"/>
    <w:qFormat/>
    <w:rsid w:val="00FC080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FC080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0809"/>
    <w:pPr>
      <w:outlineLvl w:val="9"/>
    </w:pPr>
  </w:style>
  <w:style w:type="paragraph" w:styleId="ListParagraph">
    <w:name w:val="List Paragraph"/>
    <w:basedOn w:val="Normal"/>
    <w:uiPriority w:val="34"/>
    <w:qFormat/>
    <w:rsid w:val="00FC08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esume\new\tf16402401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E1C7CC7FA514595B6C8FEB94A10A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95321-6E86-47D2-8EEB-43BF8703C085}"/>
      </w:docPartPr>
      <w:docPartBody>
        <w:p w:rsidR="00C41A1E" w:rsidRDefault="00351FA9">
          <w:pPr>
            <w:pStyle w:val="3E1C7CC7FA514595B6C8FEB94A10A615"/>
          </w:pPr>
          <w:r>
            <w:t>Your Name</w:t>
          </w:r>
        </w:p>
      </w:docPartBody>
    </w:docPart>
    <w:docPart>
      <w:docPartPr>
        <w:name w:val="1592BD7F1A544561BEFD8FBC3A5934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2EE71-850F-4EEB-ABC3-E7688EB7BD58}"/>
      </w:docPartPr>
      <w:docPartBody>
        <w:p w:rsidR="000B0970" w:rsidRDefault="00692B35" w:rsidP="00692B35">
          <w:pPr>
            <w:pStyle w:val="1592BD7F1A544561BEFD8FBC3A5934FD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altName w:val="Century Schoolbook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BA2FF3"/>
    <w:multiLevelType w:val="hybridMultilevel"/>
    <w:tmpl w:val="5A04AEA0"/>
    <w:lvl w:ilvl="0" w:tplc="29261B8C">
      <w:start w:val="1"/>
      <w:numFmt w:val="bullet"/>
      <w:pStyle w:val="ListBullet"/>
      <w:lvlText w:val=""/>
      <w:lvlJc w:val="left"/>
      <w:pPr>
        <w:tabs>
          <w:tab w:val="num" w:pos="504"/>
        </w:tabs>
        <w:ind w:left="504" w:hanging="360"/>
      </w:pPr>
      <w:rPr>
        <w:rFonts w:ascii="Symbol" w:hAnsi="Symbol" w:hint="default"/>
        <w:color w:val="595959" w:themeColor="text1" w:themeTint="A6"/>
        <w:sz w:val="19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FA9"/>
    <w:rsid w:val="000B0970"/>
    <w:rsid w:val="001B2FEF"/>
    <w:rsid w:val="00303B2E"/>
    <w:rsid w:val="00351FA9"/>
    <w:rsid w:val="003913D7"/>
    <w:rsid w:val="003B37B4"/>
    <w:rsid w:val="00692B35"/>
    <w:rsid w:val="008307FE"/>
    <w:rsid w:val="008C0CDE"/>
    <w:rsid w:val="00A67AF3"/>
    <w:rsid w:val="00B30741"/>
    <w:rsid w:val="00BA3792"/>
    <w:rsid w:val="00C06314"/>
    <w:rsid w:val="00C156E8"/>
    <w:rsid w:val="00C41A1E"/>
    <w:rsid w:val="00DB5427"/>
    <w:rsid w:val="00DE0ADE"/>
    <w:rsid w:val="00E1688C"/>
    <w:rsid w:val="00E9304D"/>
    <w:rsid w:val="00ED4D80"/>
    <w:rsid w:val="00F65F31"/>
    <w:rsid w:val="00F8215C"/>
    <w:rsid w:val="00FC6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5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E1C7CC7FA514595B6C8FEB94A10A615">
    <w:name w:val="3E1C7CC7FA514595B6C8FEB94A10A615"/>
  </w:style>
  <w:style w:type="character" w:styleId="Emphasis">
    <w:name w:val="Emphasis"/>
    <w:basedOn w:val="DefaultParagraphFont"/>
    <w:uiPriority w:val="4"/>
    <w:qFormat/>
    <w:rsid w:val="00692B35"/>
    <w:rPr>
      <w:i/>
      <w:iCs/>
    </w:rPr>
  </w:style>
  <w:style w:type="paragraph" w:styleId="ListBullet">
    <w:name w:val="List Bullet"/>
    <w:basedOn w:val="Normal"/>
    <w:uiPriority w:val="5"/>
    <w:qFormat/>
    <w:rsid w:val="00692B35"/>
    <w:pPr>
      <w:numPr>
        <w:numId w:val="1"/>
      </w:numPr>
      <w:spacing w:after="80" w:line="240" w:lineRule="auto"/>
    </w:pPr>
    <w:rPr>
      <w:sz w:val="20"/>
      <w:szCs w:val="20"/>
    </w:rPr>
  </w:style>
  <w:style w:type="paragraph" w:customStyle="1" w:styleId="1592BD7F1A544561BEFD8FBC3A5934FD">
    <w:name w:val="1592BD7F1A544561BEFD8FBC3A5934FD"/>
    <w:rsid w:val="00692B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View">
  <a:themeElements>
    <a:clrScheme name="View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/>
</file>

<file path=customXml/itemProps1.xml><?xml version="1.0" encoding="utf-8"?>
<ds:datastoreItem xmlns:ds="http://schemas.openxmlformats.org/officeDocument/2006/customXml" ds:itemID="{AFB41D7F-452F-4915-8526-757A55CD50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tf16402401_win32</Template>
  <TotalTime>23</TotalTime>
  <Pages>3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Dilshan Deshapriya Perera</dc:creator>
  <cp:keywords/>
  <dc:description/>
  <cp:lastModifiedBy>Dilshan Perera</cp:lastModifiedBy>
  <cp:revision>22</cp:revision>
  <cp:lastPrinted>2022-10-11T09:25:00Z</cp:lastPrinted>
  <dcterms:created xsi:type="dcterms:W3CDTF">2022-10-11T09:26:00Z</dcterms:created>
  <dcterms:modified xsi:type="dcterms:W3CDTF">2022-10-19T05:01:00Z</dcterms:modified>
  <cp:version/>
</cp:coreProperties>
</file>